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1D98" w14:textId="3D727355" w:rsidR="00216962" w:rsidRPr="00A2166C" w:rsidRDefault="00216962" w:rsidP="00216962">
      <w:pPr>
        <w:rPr>
          <w:b/>
          <w:bCs/>
          <w:sz w:val="28"/>
        </w:rPr>
      </w:pPr>
      <w:r>
        <w:rPr>
          <w:sz w:val="28"/>
        </w:rPr>
        <w:t xml:space="preserve">                </w:t>
      </w:r>
      <w:r w:rsidRPr="00A2166C">
        <w:rPr>
          <w:b/>
          <w:bCs/>
          <w:sz w:val="32"/>
          <w:szCs w:val="32"/>
        </w:rPr>
        <w:t>Desenvolvimento de projeto CRUD em PHP</w:t>
      </w:r>
    </w:p>
    <w:p w14:paraId="226C14E1" w14:textId="77777777" w:rsidR="00216962" w:rsidRDefault="00216962" w:rsidP="00216962">
      <w:pPr>
        <w:rPr>
          <w:sz w:val="28"/>
        </w:rPr>
      </w:pPr>
    </w:p>
    <w:p w14:paraId="243136D7" w14:textId="4CBB839E" w:rsidR="00A10484" w:rsidRPr="00216962" w:rsidRDefault="00216962" w:rsidP="00216962">
      <w:pPr>
        <w:rPr>
          <w:sz w:val="28"/>
        </w:rPr>
      </w:pPr>
      <w:r w:rsidRPr="00501432">
        <w:rPr>
          <w:sz w:val="28"/>
        </w:rPr>
        <w:t xml:space="preserve">Grupo: Bruna de Oliveira Spera, Guilherme Dias Ferreira, Glauber Henrique Rodrigues </w:t>
      </w:r>
    </w:p>
    <w:p w14:paraId="0F119127" w14:textId="56B1F4D6" w:rsidR="00855982" w:rsidRDefault="00216962" w:rsidP="00855982">
      <w:pPr>
        <w:pStyle w:val="Ttulo1"/>
      </w:pPr>
      <w:r>
        <w:t>Agenda de contatos</w:t>
      </w:r>
    </w:p>
    <w:p w14:paraId="040A9DD2" w14:textId="77777777" w:rsidR="00A2166C" w:rsidRPr="00A2166C" w:rsidRDefault="00A2166C" w:rsidP="00A2166C"/>
    <w:p w14:paraId="5249D9D2" w14:textId="5D4040D4" w:rsidR="00216962" w:rsidRDefault="00216962" w:rsidP="00216962">
      <w:pPr>
        <w:rPr>
          <w:sz w:val="28"/>
        </w:rPr>
      </w:pPr>
      <w:r>
        <w:rPr>
          <w:sz w:val="28"/>
        </w:rPr>
        <w:t xml:space="preserve">O projeto proposto </w:t>
      </w:r>
      <w:r w:rsidR="00B8782C">
        <w:rPr>
          <w:sz w:val="28"/>
        </w:rPr>
        <w:t xml:space="preserve">teve o intuito de </w:t>
      </w:r>
      <w:r w:rsidR="00254451">
        <w:rPr>
          <w:sz w:val="28"/>
        </w:rPr>
        <w:t xml:space="preserve">desenvolver </w:t>
      </w:r>
      <w:r w:rsidR="00B8782C">
        <w:rPr>
          <w:sz w:val="28"/>
        </w:rPr>
        <w:t>mais o PHP e</w:t>
      </w:r>
      <w:r w:rsidR="00254451">
        <w:rPr>
          <w:sz w:val="28"/>
        </w:rPr>
        <w:t xml:space="preserve"> a buscar mais conhecimento por meio de nossos erros, afim de aprender com eles fazendo nosso site “Agenda”.</w:t>
      </w:r>
    </w:p>
    <w:p w14:paraId="70905F2E" w14:textId="50B531F1" w:rsidR="00216962" w:rsidRPr="00D7411A" w:rsidRDefault="00216962" w:rsidP="00216962">
      <w:pPr>
        <w:rPr>
          <w:sz w:val="28"/>
        </w:rPr>
      </w:pPr>
      <w:r w:rsidRPr="00D7411A">
        <w:rPr>
          <w:sz w:val="28"/>
        </w:rPr>
        <w:t xml:space="preserve">Durante a execução do projeto a equipe teve um desempenho razoável, tentávamos ajudar uns aos outros e compreender o código dado pelo PO e dividíamos algumas tarefas para cumprir o prazo dado. </w:t>
      </w:r>
    </w:p>
    <w:p w14:paraId="6DA06237" w14:textId="77777777" w:rsidR="00216962" w:rsidRPr="00D7411A" w:rsidRDefault="00216962" w:rsidP="00216962">
      <w:pPr>
        <w:rPr>
          <w:sz w:val="28"/>
        </w:rPr>
      </w:pPr>
      <w:r w:rsidRPr="00D7411A">
        <w:rPr>
          <w:sz w:val="28"/>
        </w:rPr>
        <w:t>Conforme o projeto ia andando fomos aprendendo mais sobre modelagem de banco, porém em ralação ao PHP ficamos perdidos na hora de colocar os códigos em suas respectivas pastas.</w:t>
      </w:r>
    </w:p>
    <w:p w14:paraId="3CE4D795" w14:textId="77777777" w:rsidR="00216962" w:rsidRDefault="00216962" w:rsidP="00216962">
      <w:pPr>
        <w:rPr>
          <w:sz w:val="28"/>
        </w:rPr>
      </w:pPr>
      <w:r w:rsidRPr="00D7411A">
        <w:rPr>
          <w:sz w:val="28"/>
        </w:rPr>
        <w:t>No decorrer do projeto tivemos alguns erros que a equipe conseguiu corrigir, porém ao final do projeto nos deparamos com erros no editar que não conseguimos solucionar e acabamos enviando com este arquivo faltando por falta de tempo</w:t>
      </w:r>
      <w:r>
        <w:rPr>
          <w:sz w:val="28"/>
        </w:rPr>
        <w:t>.</w:t>
      </w:r>
    </w:p>
    <w:p w14:paraId="322F55DB" w14:textId="77777777" w:rsidR="00216962" w:rsidRDefault="00216962" w:rsidP="00216962">
      <w:pPr>
        <w:rPr>
          <w:sz w:val="28"/>
        </w:rPr>
      </w:pPr>
      <w:r>
        <w:rPr>
          <w:sz w:val="28"/>
        </w:rPr>
        <w:t>O scrum master no início da proposta auxiliou na organização das funções e no decorrer do projeto tentou ajudar no código e no apoio emocional.</w:t>
      </w:r>
    </w:p>
    <w:p w14:paraId="03EBF7FE" w14:textId="1465E2D4" w:rsidR="00855982" w:rsidRPr="00855982" w:rsidRDefault="00855982" w:rsidP="00216962"/>
    <w:sectPr w:rsidR="00855982" w:rsidRPr="00855982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ACB7" w14:textId="77777777" w:rsidR="00216962" w:rsidRDefault="00216962" w:rsidP="00855982">
      <w:pPr>
        <w:spacing w:after="0" w:line="240" w:lineRule="auto"/>
      </w:pPr>
      <w:r>
        <w:separator/>
      </w:r>
    </w:p>
  </w:endnote>
  <w:endnote w:type="continuationSeparator" w:id="0">
    <w:p w14:paraId="5B274592" w14:textId="77777777" w:rsidR="00216962" w:rsidRDefault="0021696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38BC6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8C9D" w14:textId="77777777" w:rsidR="00216962" w:rsidRDefault="00216962" w:rsidP="00855982">
      <w:pPr>
        <w:spacing w:after="0" w:line="240" w:lineRule="auto"/>
      </w:pPr>
      <w:r>
        <w:separator/>
      </w:r>
    </w:p>
  </w:footnote>
  <w:footnote w:type="continuationSeparator" w:id="0">
    <w:p w14:paraId="29EB5766" w14:textId="77777777" w:rsidR="00216962" w:rsidRDefault="0021696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74744024">
    <w:abstractNumId w:val="14"/>
  </w:num>
  <w:num w:numId="2" w16cid:durableId="5841499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325608">
    <w:abstractNumId w:val="14"/>
  </w:num>
  <w:num w:numId="4" w16cid:durableId="453601385">
    <w:abstractNumId w:val="14"/>
  </w:num>
  <w:num w:numId="5" w16cid:durableId="133066240">
    <w:abstractNumId w:val="14"/>
  </w:num>
  <w:num w:numId="6" w16cid:durableId="1902131752">
    <w:abstractNumId w:val="14"/>
  </w:num>
  <w:num w:numId="7" w16cid:durableId="871915460">
    <w:abstractNumId w:val="14"/>
  </w:num>
  <w:num w:numId="8" w16cid:durableId="852839340">
    <w:abstractNumId w:val="14"/>
  </w:num>
  <w:num w:numId="9" w16cid:durableId="2000033695">
    <w:abstractNumId w:val="14"/>
  </w:num>
  <w:num w:numId="10" w16cid:durableId="1381981308">
    <w:abstractNumId w:val="14"/>
  </w:num>
  <w:num w:numId="11" w16cid:durableId="412896239">
    <w:abstractNumId w:val="14"/>
  </w:num>
  <w:num w:numId="12" w16cid:durableId="88015717">
    <w:abstractNumId w:val="14"/>
  </w:num>
  <w:num w:numId="13" w16cid:durableId="1908806899">
    <w:abstractNumId w:val="10"/>
  </w:num>
  <w:num w:numId="14" w16cid:durableId="868303504">
    <w:abstractNumId w:val="17"/>
  </w:num>
  <w:num w:numId="15" w16cid:durableId="1897467510">
    <w:abstractNumId w:val="11"/>
  </w:num>
  <w:num w:numId="16" w16cid:durableId="157621352">
    <w:abstractNumId w:val="12"/>
  </w:num>
  <w:num w:numId="17" w16cid:durableId="32579053">
    <w:abstractNumId w:val="9"/>
  </w:num>
  <w:num w:numId="18" w16cid:durableId="1649089086">
    <w:abstractNumId w:val="7"/>
  </w:num>
  <w:num w:numId="19" w16cid:durableId="1562137859">
    <w:abstractNumId w:val="6"/>
  </w:num>
  <w:num w:numId="20" w16cid:durableId="1450198986">
    <w:abstractNumId w:val="5"/>
  </w:num>
  <w:num w:numId="21" w16cid:durableId="1823348929">
    <w:abstractNumId w:val="4"/>
  </w:num>
  <w:num w:numId="22" w16cid:durableId="117604076">
    <w:abstractNumId w:val="8"/>
  </w:num>
  <w:num w:numId="23" w16cid:durableId="815993163">
    <w:abstractNumId w:val="3"/>
  </w:num>
  <w:num w:numId="24" w16cid:durableId="437992334">
    <w:abstractNumId w:val="2"/>
  </w:num>
  <w:num w:numId="25" w16cid:durableId="2080402692">
    <w:abstractNumId w:val="1"/>
  </w:num>
  <w:num w:numId="26" w16cid:durableId="15860168">
    <w:abstractNumId w:val="0"/>
  </w:num>
  <w:num w:numId="27" w16cid:durableId="1072696896">
    <w:abstractNumId w:val="13"/>
  </w:num>
  <w:num w:numId="28" w16cid:durableId="1804154540">
    <w:abstractNumId w:val="15"/>
  </w:num>
  <w:num w:numId="29" w16cid:durableId="7718211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2"/>
    <w:rsid w:val="001D4362"/>
    <w:rsid w:val="00216962"/>
    <w:rsid w:val="00254451"/>
    <w:rsid w:val="007833A7"/>
    <w:rsid w:val="00855982"/>
    <w:rsid w:val="00A10484"/>
    <w:rsid w:val="00A2166C"/>
    <w:rsid w:val="00B8782C"/>
    <w:rsid w:val="00BD5F7D"/>
    <w:rsid w:val="00D174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24BC"/>
  <w15:chartTrackingRefBased/>
  <w15:docId w15:val="{CD66DE21-1BC0-4EDA-AF47-B188C494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a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16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Bruna</dc:creator>
  <cp:lastModifiedBy>BRUNA DE OLIVEIRA SPERA</cp:lastModifiedBy>
  <cp:revision>1</cp:revision>
  <dcterms:created xsi:type="dcterms:W3CDTF">2022-09-11T20:47:00Z</dcterms:created>
  <dcterms:modified xsi:type="dcterms:W3CDTF">2022-09-11T21:03:00Z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